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0743" w14:textId="31AD3FB2" w:rsidR="00475ECE" w:rsidRDefault="00475ECE" w:rsidP="00EC5B13">
      <w:pPr>
        <w:pStyle w:val="Otsikko1"/>
      </w:pPr>
      <w:r>
        <w:t>Hajontatarkistus</w:t>
      </w:r>
      <w:r w:rsidR="001B33DD">
        <w:t xml:space="preserve"> a’la Jukka Inkeri</w:t>
      </w:r>
    </w:p>
    <w:p w14:paraId="5E714CCE" w14:textId="68CA4182" w:rsidR="00EF0306" w:rsidRPr="00EF0306" w:rsidRDefault="00EF0306" w:rsidP="00EF0306">
      <w:r>
        <w:t xml:space="preserve">Versio: </w:t>
      </w:r>
      <w:r w:rsidR="009F28A2">
        <w:t>5.10</w:t>
      </w:r>
      <w:r>
        <w:t>.2022</w:t>
      </w:r>
    </w:p>
    <w:p w14:paraId="01C83690" w14:textId="01254F66" w:rsidR="0090404E" w:rsidRDefault="0090404E" w:rsidP="00EC5B13">
      <w:r>
        <w:t xml:space="preserve">Varsinaiset suoritusohjeet ovat sivulla </w:t>
      </w:r>
      <w:hyperlink r:id="rId7" w:history="1">
        <w:r w:rsidRPr="00C65A10">
          <w:rPr>
            <w:rStyle w:val="Hyperlinkki"/>
            <w:rFonts w:cs="Arial"/>
          </w:rPr>
          <w:t>https://github.com/kshji/viestihajonta</w:t>
        </w:r>
      </w:hyperlink>
    </w:p>
    <w:p w14:paraId="19C8CB4B" w14:textId="7F6E57DE" w:rsidR="0090404E" w:rsidRDefault="0090404E" w:rsidP="00EC5B13">
      <w:r>
        <w:t>Tässä ohjeessa on kuvattu</w:t>
      </w:r>
      <w:r w:rsidR="008259B9">
        <w:t>,</w:t>
      </w:r>
      <w:r>
        <w:t xml:space="preserve"> kuinka lähdetiedot tuotetaan eri lähteistä.</w:t>
      </w:r>
    </w:p>
    <w:p w14:paraId="472DD18A" w14:textId="77777777" w:rsidR="008259B9" w:rsidRDefault="008259B9" w:rsidP="00EC5B13"/>
    <w:p w14:paraId="28E05334" w14:textId="35BFBB92" w:rsidR="00A87535" w:rsidRDefault="00A87535" w:rsidP="00A87535">
      <w:pPr>
        <w:pStyle w:val="Otsikko2"/>
      </w:pPr>
      <w:r>
        <w:t>Tarkastus Pirilä-ohjelman tiedoilla</w:t>
      </w:r>
      <w:r w:rsidR="00A835C3">
        <w:t xml:space="preserve"> (pirila)</w:t>
      </w:r>
    </w:p>
    <w:p w14:paraId="273523C1" w14:textId="10E0E2C2" w:rsidR="00475ECE" w:rsidRPr="00475ECE" w:rsidRDefault="00475ECE" w:rsidP="00A87535">
      <w:pPr>
        <w:pStyle w:val="Otsikko3"/>
      </w:pPr>
      <w:r>
        <w:t>Tarvitaan ratatiedot, Pirilästä</w:t>
      </w:r>
    </w:p>
    <w:p w14:paraId="13C80FCA" w14:textId="14CD0FAC" w:rsidR="007124B5" w:rsidRDefault="00475ECE" w:rsidP="00EC5B13">
      <w:r w:rsidRPr="003518F0">
        <w:rPr>
          <w:noProof/>
        </w:rPr>
        <w:drawing>
          <wp:inline distT="0" distB="0" distL="0" distR="0" wp14:anchorId="36CE9C0B" wp14:editId="2F45179B">
            <wp:extent cx="6401693" cy="6182588"/>
            <wp:effectExtent l="0" t="0" r="0" b="889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B1F2" w14:textId="3FBA4C42" w:rsidR="00475ECE" w:rsidRDefault="00475ECE" w:rsidP="00EC5B13"/>
    <w:p w14:paraId="690C546B" w14:textId="1E67F66F" w:rsidR="00475ECE" w:rsidRDefault="00475ECE" w:rsidP="00EC5B13">
      <w:pPr>
        <w:rPr>
          <w:b/>
          <w:bCs/>
        </w:rPr>
      </w:pPr>
      <w:r>
        <w:t xml:space="preserve">Tarvitaan tuosta syntyvä </w:t>
      </w:r>
      <w:r w:rsidRPr="00475ECE">
        <w:rPr>
          <w:b/>
          <w:bCs/>
        </w:rPr>
        <w:t>radat.xml</w:t>
      </w:r>
    </w:p>
    <w:p w14:paraId="1565BE85" w14:textId="7B4A9EA6" w:rsidR="00475ECE" w:rsidRDefault="00475ECE" w:rsidP="00EC5B13"/>
    <w:p w14:paraId="78B53831" w14:textId="08328A60" w:rsidR="00475ECE" w:rsidRDefault="00475ECE" w:rsidP="00A87535">
      <w:pPr>
        <w:pStyle w:val="Otsikko3"/>
      </w:pPr>
      <w:r>
        <w:t>Tarvitaan joukkueet ja niiden hajonnat, Pirilästä</w:t>
      </w:r>
    </w:p>
    <w:p w14:paraId="15F34C82" w14:textId="5235751C" w:rsidR="00475ECE" w:rsidRDefault="00475ECE" w:rsidP="00EC5B13">
      <w:r w:rsidRPr="007D0654">
        <w:rPr>
          <w:noProof/>
        </w:rPr>
        <w:drawing>
          <wp:inline distT="0" distB="0" distL="0" distR="0" wp14:anchorId="228CF26D" wp14:editId="143D1757">
            <wp:extent cx="2333951" cy="1295581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94CD" w14:textId="5C20B5D3" w:rsidR="00475ECE" w:rsidRDefault="00475ECE" w:rsidP="00EC5B13"/>
    <w:p w14:paraId="6DEC5463" w14:textId="7B15A741" w:rsidR="00475ECE" w:rsidRDefault="00475ECE" w:rsidP="00EC5B13">
      <w:r w:rsidRPr="007D0654">
        <w:rPr>
          <w:noProof/>
        </w:rPr>
        <w:drawing>
          <wp:inline distT="0" distB="0" distL="0" distR="0" wp14:anchorId="0A8035A1" wp14:editId="47928E72">
            <wp:extent cx="6840220" cy="330200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5FD4" w14:textId="0A6EFB32" w:rsidR="00475ECE" w:rsidRDefault="00475ECE" w:rsidP="00EC5B13"/>
    <w:p w14:paraId="5EA762F6" w14:textId="03AD04D1" w:rsidR="00475ECE" w:rsidRDefault="00475ECE" w:rsidP="00EC5B13">
      <w:r w:rsidRPr="007F2959">
        <w:rPr>
          <w:noProof/>
        </w:rPr>
        <w:drawing>
          <wp:inline distT="0" distB="0" distL="0" distR="0" wp14:anchorId="278DA202" wp14:editId="7F8CF399">
            <wp:extent cx="2362530" cy="476316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6CBE" w14:textId="1BBE6BF3" w:rsidR="00475ECE" w:rsidRDefault="00475ECE" w:rsidP="00EC5B13"/>
    <w:p w14:paraId="79A22057" w14:textId="07F1A41C" w:rsidR="00475ECE" w:rsidRPr="00475ECE" w:rsidRDefault="00475ECE" w:rsidP="00EC5B13">
      <w:pPr>
        <w:rPr>
          <w:b/>
          <w:bCs/>
        </w:rPr>
      </w:pPr>
      <w:r>
        <w:t>Tehdään tiedosto</w:t>
      </w:r>
      <w:r w:rsidR="00916F5D">
        <w:t>:</w:t>
      </w:r>
      <w:r>
        <w:t xml:space="preserve"> </w:t>
      </w:r>
      <w:r w:rsidRPr="00475ECE">
        <w:rPr>
          <w:b/>
          <w:bCs/>
        </w:rPr>
        <w:t>pirilast</w:t>
      </w:r>
      <w:r w:rsidR="00916F5D">
        <w:rPr>
          <w:b/>
          <w:bCs/>
        </w:rPr>
        <w:t>a</w:t>
      </w:r>
      <w:r w:rsidRPr="00475ECE">
        <w:rPr>
          <w:b/>
          <w:bCs/>
        </w:rPr>
        <w:t>.xml</w:t>
      </w:r>
    </w:p>
    <w:p w14:paraId="73400238" w14:textId="23089745" w:rsidR="00475ECE" w:rsidRDefault="00475ECE" w:rsidP="00EC5B13"/>
    <w:p w14:paraId="1B9FE9AA" w14:textId="1B3E3D43" w:rsidR="001B33DD" w:rsidRDefault="001B33DD" w:rsidP="00EC5B13">
      <w:r>
        <w:t>Toki ei haittaa saada myös Ocad-ratatiedostoa. Sekä csv/xlsx tiedostoa, jolla tehty lst Pirilään, joukkueiden hajonnat.</w:t>
      </w:r>
    </w:p>
    <w:p w14:paraId="3DC0FE32" w14:textId="2FE48940" w:rsidR="00E703F6" w:rsidRDefault="00E703F6" w:rsidP="00EC5B13"/>
    <w:p w14:paraId="6D7221DB" w14:textId="4E89C4F2" w:rsidR="00E703F6" w:rsidRDefault="00E703F6" w:rsidP="00EC5B13"/>
    <w:p w14:paraId="16555175" w14:textId="77777777" w:rsidR="00E703F6" w:rsidRDefault="00E703F6" w:rsidP="00EC5B13"/>
    <w:p w14:paraId="3D32EB87" w14:textId="77777777" w:rsidR="00EC3198" w:rsidRDefault="00EC3198">
      <w:pPr>
        <w:widowControl/>
        <w:tabs>
          <w:tab w:val="clear" w:pos="-1134"/>
          <w:tab w:val="clear" w:pos="-709"/>
        </w:tabs>
        <w:suppressAutoHyphens w:val="0"/>
        <w:autoSpaceDE/>
        <w:ind w:left="0"/>
        <w:jc w:val="left"/>
        <w:rPr>
          <w:b/>
          <w:bCs/>
          <w:sz w:val="28"/>
        </w:rPr>
      </w:pPr>
      <w:r>
        <w:br w:type="page"/>
      </w:r>
    </w:p>
    <w:p w14:paraId="203930B3" w14:textId="63C5FAC9" w:rsidR="001B33DD" w:rsidRDefault="00A87535" w:rsidP="00A87535">
      <w:pPr>
        <w:pStyle w:val="Otsikko2"/>
      </w:pPr>
      <w:r>
        <w:lastRenderedPageBreak/>
        <w:t>Tarkastus ratatiedot Ocadistä ja h</w:t>
      </w:r>
      <w:r w:rsidR="00ED0737">
        <w:t>aj</w:t>
      </w:r>
      <w:r>
        <w:t>onnat joukkueittain csv-tiedostosta (</w:t>
      </w:r>
      <w:r w:rsidR="00A835C3">
        <w:t>csv</w:t>
      </w:r>
      <w:r>
        <w:t>)</w:t>
      </w:r>
    </w:p>
    <w:p w14:paraId="55937CB3" w14:textId="77777777" w:rsidR="00A87535" w:rsidRDefault="00A87535" w:rsidP="00A87535">
      <w:pPr>
        <w:rPr>
          <w:b/>
          <w:bCs/>
        </w:rPr>
      </w:pPr>
      <w:r>
        <w:t xml:space="preserve">Ratatiedosto </w:t>
      </w:r>
      <w:r w:rsidRPr="00EC5B13">
        <w:rPr>
          <w:b/>
          <w:bCs/>
        </w:rPr>
        <w:t>radat.xml</w:t>
      </w:r>
    </w:p>
    <w:p w14:paraId="1623D4D1" w14:textId="77777777" w:rsidR="00A87535" w:rsidRDefault="00A87535" w:rsidP="00A87535">
      <w:pPr>
        <w:pStyle w:val="Luettelokappale"/>
        <w:numPr>
          <w:ilvl w:val="0"/>
          <w:numId w:val="2"/>
        </w:numPr>
        <w:rPr>
          <w:b/>
          <w:bCs/>
        </w:rPr>
      </w:pPr>
      <w:r>
        <w:t xml:space="preserve">Ratasuunnittelu :: Vie :: Radat (CML, IOF Versio 3.0) … (tai 2.0.3) tiedostoon </w:t>
      </w:r>
      <w:r>
        <w:rPr>
          <w:b/>
          <w:bCs/>
        </w:rPr>
        <w:t>radat.xml</w:t>
      </w:r>
    </w:p>
    <w:p w14:paraId="155112B7" w14:textId="5E8BB09B" w:rsidR="00A87535" w:rsidRDefault="00A87535" w:rsidP="00A87535"/>
    <w:p w14:paraId="30031442" w14:textId="0B589EF3" w:rsidR="00A87535" w:rsidRPr="00ED0737" w:rsidRDefault="00A87535" w:rsidP="00A87535">
      <w:r>
        <w:t xml:space="preserve">Joukkuehajonnat </w:t>
      </w:r>
      <w:r>
        <w:rPr>
          <w:b/>
          <w:bCs/>
        </w:rPr>
        <w:t>hajonta.csv</w:t>
      </w:r>
      <w:r w:rsidR="00ED0737">
        <w:t>, sama formaatti, jolla Pirilä-ohjelmaan voi lukea sisään joukkuehajonnat.</w:t>
      </w:r>
    </w:p>
    <w:p w14:paraId="70EB7DB6" w14:textId="703A2E19" w:rsidR="00A87535" w:rsidRPr="00ED0737" w:rsidRDefault="00A87535" w:rsidP="00A87535">
      <w:pPr>
        <w:pStyle w:val="Komento"/>
        <w:rPr>
          <w:lang w:val="fi-FI"/>
        </w:rPr>
      </w:pPr>
    </w:p>
    <w:p w14:paraId="7209C393" w14:textId="77777777" w:rsidR="00ED0737" w:rsidRPr="00A87535" w:rsidRDefault="00ED0737" w:rsidP="00ED0737">
      <w:pPr>
        <w:pStyle w:val="Komento"/>
        <w:rPr>
          <w:lang w:val="fi-FI"/>
        </w:rPr>
      </w:pPr>
      <w:r w:rsidRPr="00A87535">
        <w:rPr>
          <w:lang w:val="fi-FI"/>
        </w:rPr>
        <w:t>Sarja;No;Rata-1;Rata-2;Rata-3;Rata-4</w:t>
      </w:r>
    </w:p>
    <w:p w14:paraId="7BA0DFBA" w14:textId="77777777" w:rsidR="00ED0737" w:rsidRPr="00A87535" w:rsidRDefault="00ED0737" w:rsidP="00ED0737">
      <w:pPr>
        <w:pStyle w:val="Komento"/>
        <w:rPr>
          <w:lang w:val="fi-FI"/>
        </w:rPr>
      </w:pPr>
      <w:r>
        <w:rPr>
          <w:lang w:val="fi-FI"/>
        </w:rPr>
        <w:t>H21</w:t>
      </w:r>
      <w:r w:rsidRPr="00A87535">
        <w:rPr>
          <w:lang w:val="fi-FI"/>
        </w:rPr>
        <w:t>;310;V11;V23;V32;</w:t>
      </w:r>
    </w:p>
    <w:p w14:paraId="65B3D030" w14:textId="77777777" w:rsidR="00ED0737" w:rsidRDefault="00ED0737" w:rsidP="00ED0737">
      <w:pPr>
        <w:pStyle w:val="Komento"/>
        <w:rPr>
          <w:lang w:val="fi-FI"/>
        </w:rPr>
      </w:pPr>
      <w:r>
        <w:rPr>
          <w:lang w:val="fi-FI"/>
        </w:rPr>
        <w:t>H21</w:t>
      </w:r>
      <w:r w:rsidRPr="00A87535">
        <w:rPr>
          <w:lang w:val="fi-FI"/>
        </w:rPr>
        <w:t>;311;V21;V32;V13;</w:t>
      </w:r>
    </w:p>
    <w:p w14:paraId="3E46B7C0" w14:textId="77777777" w:rsidR="00ED0737" w:rsidRPr="00A87535" w:rsidRDefault="00ED0737" w:rsidP="00ED0737">
      <w:pPr>
        <w:pStyle w:val="Komento"/>
        <w:rPr>
          <w:lang w:val="fi-FI"/>
        </w:rPr>
      </w:pPr>
      <w:r>
        <w:rPr>
          <w:lang w:val="fi-FI"/>
        </w:rPr>
        <w:t>…</w:t>
      </w:r>
    </w:p>
    <w:p w14:paraId="3A041352" w14:textId="77777777" w:rsidR="00ED0737" w:rsidRPr="00A87535" w:rsidRDefault="00ED0737" w:rsidP="00ED0737">
      <w:pPr>
        <w:pStyle w:val="Komento"/>
        <w:rPr>
          <w:lang w:val="fi-FI"/>
        </w:rPr>
      </w:pPr>
      <w:r>
        <w:rPr>
          <w:lang w:val="fi-FI"/>
        </w:rPr>
        <w:t>D21</w:t>
      </w:r>
      <w:r w:rsidRPr="00A87535">
        <w:rPr>
          <w:lang w:val="fi-FI"/>
        </w:rPr>
        <w:t>;</w:t>
      </w:r>
      <w:r>
        <w:rPr>
          <w:lang w:val="fi-FI"/>
        </w:rPr>
        <w:t>4</w:t>
      </w:r>
      <w:r w:rsidRPr="00A87535">
        <w:rPr>
          <w:lang w:val="fi-FI"/>
        </w:rPr>
        <w:t>12;</w:t>
      </w:r>
      <w:r>
        <w:rPr>
          <w:lang w:val="fi-FI"/>
        </w:rPr>
        <w:t>X</w:t>
      </w:r>
      <w:r w:rsidRPr="00A87535">
        <w:rPr>
          <w:lang w:val="fi-FI"/>
        </w:rPr>
        <w:t>31;</w:t>
      </w:r>
      <w:r>
        <w:rPr>
          <w:lang w:val="fi-FI"/>
        </w:rPr>
        <w:t>X</w:t>
      </w:r>
      <w:r w:rsidRPr="00A87535">
        <w:rPr>
          <w:lang w:val="fi-FI"/>
        </w:rPr>
        <w:t>12;</w:t>
      </w:r>
      <w:r>
        <w:rPr>
          <w:lang w:val="fi-FI"/>
        </w:rPr>
        <w:t>X</w:t>
      </w:r>
      <w:r w:rsidRPr="00A87535">
        <w:rPr>
          <w:lang w:val="fi-FI"/>
        </w:rPr>
        <w:t>23;</w:t>
      </w:r>
    </w:p>
    <w:p w14:paraId="49661112" w14:textId="77777777" w:rsidR="00ED0737" w:rsidRPr="00A87535" w:rsidRDefault="00ED0737" w:rsidP="00ED0737">
      <w:pPr>
        <w:pStyle w:val="Komento"/>
        <w:rPr>
          <w:lang w:val="fi-FI"/>
        </w:rPr>
      </w:pPr>
      <w:r>
        <w:rPr>
          <w:lang w:val="fi-FI"/>
        </w:rPr>
        <w:t>D21</w:t>
      </w:r>
      <w:r w:rsidRPr="00A87535">
        <w:rPr>
          <w:lang w:val="fi-FI"/>
        </w:rPr>
        <w:t>;</w:t>
      </w:r>
      <w:r>
        <w:rPr>
          <w:lang w:val="fi-FI"/>
        </w:rPr>
        <w:t>4</w:t>
      </w:r>
      <w:r w:rsidRPr="00A87535">
        <w:rPr>
          <w:lang w:val="fi-FI"/>
        </w:rPr>
        <w:t>13;</w:t>
      </w:r>
      <w:r>
        <w:rPr>
          <w:lang w:val="fi-FI"/>
        </w:rPr>
        <w:t>X</w:t>
      </w:r>
      <w:r w:rsidRPr="00A87535">
        <w:rPr>
          <w:lang w:val="fi-FI"/>
        </w:rPr>
        <w:t>12;</w:t>
      </w:r>
      <w:r>
        <w:rPr>
          <w:lang w:val="fi-FI"/>
        </w:rPr>
        <w:t>X</w:t>
      </w:r>
      <w:r w:rsidRPr="00A87535">
        <w:rPr>
          <w:lang w:val="fi-FI"/>
        </w:rPr>
        <w:t>21;</w:t>
      </w:r>
      <w:r>
        <w:rPr>
          <w:lang w:val="fi-FI"/>
        </w:rPr>
        <w:t>X</w:t>
      </w:r>
      <w:r w:rsidRPr="00A87535">
        <w:rPr>
          <w:lang w:val="fi-FI"/>
        </w:rPr>
        <w:t>33;</w:t>
      </w:r>
    </w:p>
    <w:p w14:paraId="6BA9C909" w14:textId="3C978C6C" w:rsidR="00EC3198" w:rsidRDefault="00ED0737" w:rsidP="00ED0737">
      <w:pPr>
        <w:pStyle w:val="Komento"/>
        <w:rPr>
          <w:lang w:val="fi-FI"/>
        </w:rPr>
      </w:pPr>
      <w:r>
        <w:rPr>
          <w:lang w:val="fi-FI"/>
        </w:rPr>
        <w:t>…</w:t>
      </w:r>
    </w:p>
    <w:p w14:paraId="1CF2E693" w14:textId="77777777" w:rsidR="00EC3198" w:rsidRDefault="00EC3198">
      <w:pPr>
        <w:widowControl/>
        <w:tabs>
          <w:tab w:val="clear" w:pos="-1134"/>
          <w:tab w:val="clear" w:pos="-709"/>
        </w:tabs>
        <w:suppressAutoHyphens w:val="0"/>
        <w:autoSpaceDE/>
        <w:ind w:left="0"/>
        <w:jc w:val="left"/>
        <w:rPr>
          <w:rFonts w:ascii="Courier New" w:hAnsi="Courier New" w:cs="Courier New"/>
          <w:sz w:val="18"/>
          <w:szCs w:val="18"/>
          <w:lang w:eastAsia="en-US"/>
        </w:rPr>
      </w:pPr>
      <w:r>
        <w:br w:type="page"/>
      </w:r>
    </w:p>
    <w:p w14:paraId="51FEF205" w14:textId="77777777" w:rsidR="00ED0737" w:rsidRPr="00A87535" w:rsidRDefault="00ED0737" w:rsidP="00ED0737">
      <w:pPr>
        <w:pStyle w:val="Komento"/>
        <w:rPr>
          <w:lang w:val="fi-FI"/>
        </w:rPr>
      </w:pPr>
    </w:p>
    <w:p w14:paraId="2D09B547" w14:textId="4E413423" w:rsidR="001B33DD" w:rsidRDefault="00E9404D" w:rsidP="00A87535">
      <w:pPr>
        <w:pStyle w:val="Otsikko2"/>
      </w:pPr>
      <w:r>
        <w:t>Tarkastus Ocad tietojen perusteella</w:t>
      </w:r>
      <w:r w:rsidR="00A835C3">
        <w:t xml:space="preserve"> (ocad)</w:t>
      </w:r>
    </w:p>
    <w:p w14:paraId="114A78EE" w14:textId="7E3AD6F1" w:rsidR="00E9404D" w:rsidRDefault="00EC5B13" w:rsidP="00EC5B13">
      <w:r>
        <w:t>Ohessa esimerkki sarjat H ja D, osuuksia 3. Ocad ei toistaiseksi tue variaatioiden rajaamista, joten ns. Farsta-hajonta käytössä.</w:t>
      </w:r>
    </w:p>
    <w:p w14:paraId="3254DB61" w14:textId="7C70ED94" w:rsidR="00EC5B13" w:rsidRDefault="00EC5B13" w:rsidP="00EC5B13"/>
    <w:p w14:paraId="135742B3" w14:textId="747F1449" w:rsidR="00EC5B13" w:rsidRDefault="00EC5B13" w:rsidP="00EC5B13">
      <w:r>
        <w:t>Jotta XML onnistuu, täytyy olla Ratatiedoissa myös sarjat ja sarjoilla numerovälit sekä joukkueiden määrät sarjoittain.</w:t>
      </w:r>
    </w:p>
    <w:p w14:paraId="4A3A2968" w14:textId="15149630" w:rsidR="00EC5B13" w:rsidRDefault="00EC5B13" w:rsidP="00EC5B13"/>
    <w:p w14:paraId="51D272DF" w14:textId="1EFB843E" w:rsidR="00F94317" w:rsidRDefault="00F94317" w:rsidP="00F94317">
      <w:pPr>
        <w:pStyle w:val="Otsikko3"/>
      </w:pPr>
      <w:r>
        <w:t>Vahva suositus kuinka koodata radat ja sarjat</w:t>
      </w:r>
    </w:p>
    <w:p w14:paraId="18A5487D" w14:textId="3CE210A0" w:rsidR="00F94317" w:rsidRDefault="00F94317" w:rsidP="00F94317">
      <w:pPr>
        <w:pStyle w:val="Luettelokappale"/>
        <w:numPr>
          <w:ilvl w:val="0"/>
          <w:numId w:val="2"/>
        </w:numPr>
      </w:pPr>
      <w:r>
        <w:t>radat koodaa yhdellä merkillä 1,2,3,..9,A,B,C,…</w:t>
      </w:r>
    </w:p>
    <w:p w14:paraId="47A4A610" w14:textId="14A8A37C" w:rsidR="00F94317" w:rsidRPr="00F94317" w:rsidRDefault="00F94317" w:rsidP="00F94317">
      <w:pPr>
        <w:pStyle w:val="Luettelokappale"/>
        <w:numPr>
          <w:ilvl w:val="0"/>
          <w:numId w:val="2"/>
        </w:numPr>
      </w:pPr>
      <w:r>
        <w:t>Sarjat H, D, jne. ja kiinnitä ratanumerot sarjoihin</w:t>
      </w:r>
    </w:p>
    <w:p w14:paraId="06371351" w14:textId="77777777" w:rsidR="00F94317" w:rsidRDefault="00F94317" w:rsidP="00EC5B13"/>
    <w:p w14:paraId="7DF311A2" w14:textId="732B30B8" w:rsidR="00EC5B13" w:rsidRDefault="00EC5B13" w:rsidP="00EC5B13">
      <w:pPr>
        <w:rPr>
          <w:b/>
          <w:bCs/>
        </w:rPr>
      </w:pPr>
      <w:r>
        <w:t xml:space="preserve">Ratatiedosto </w:t>
      </w:r>
      <w:r w:rsidRPr="00EC5B13">
        <w:rPr>
          <w:b/>
          <w:bCs/>
        </w:rPr>
        <w:t>radat.xml</w:t>
      </w:r>
    </w:p>
    <w:p w14:paraId="5AF8FDA6" w14:textId="467A308D" w:rsidR="00EC5B13" w:rsidRDefault="00EC5B13" w:rsidP="00EC5B13">
      <w:pPr>
        <w:pStyle w:val="Luettelokappale"/>
        <w:numPr>
          <w:ilvl w:val="0"/>
          <w:numId w:val="2"/>
        </w:numPr>
        <w:rPr>
          <w:b/>
          <w:bCs/>
        </w:rPr>
      </w:pPr>
      <w:r>
        <w:t>Ratasuunnittelu :: Vie :: Radat (</w:t>
      </w:r>
      <w:r w:rsidR="00BF7009">
        <w:t>X</w:t>
      </w:r>
      <w:r>
        <w:t xml:space="preserve">ML, IOF Versio 3.0) … tiedostoon </w:t>
      </w:r>
      <w:r>
        <w:rPr>
          <w:b/>
          <w:bCs/>
        </w:rPr>
        <w:t>radat.xml</w:t>
      </w:r>
    </w:p>
    <w:p w14:paraId="7B392F6C" w14:textId="77777777" w:rsidR="00ED0737" w:rsidRPr="00ED0737" w:rsidRDefault="00ED0737" w:rsidP="00ED0737">
      <w:pPr>
        <w:rPr>
          <w:b/>
          <w:bCs/>
        </w:rPr>
      </w:pPr>
    </w:p>
    <w:p w14:paraId="0DE57084" w14:textId="361A2CDA" w:rsidR="00EF3EF2" w:rsidRPr="00EF3EF2" w:rsidRDefault="00EF3EF2" w:rsidP="00EF3EF2">
      <w:pPr>
        <w:rPr>
          <w:b/>
          <w:bCs/>
        </w:rPr>
      </w:pPr>
      <w:r w:rsidRPr="00EC5B13">
        <w:rPr>
          <w:noProof/>
        </w:rPr>
        <w:drawing>
          <wp:inline distT="0" distB="0" distL="0" distR="0" wp14:anchorId="25378A2D" wp14:editId="01C58460">
            <wp:extent cx="2103863" cy="2695575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681" cy="270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AE5B" w14:textId="07158857" w:rsidR="00EC5B13" w:rsidRDefault="00EC5B13" w:rsidP="00EC5B13"/>
    <w:p w14:paraId="601C186B" w14:textId="3026BFC7" w:rsidR="00EC5B13" w:rsidRDefault="00EC5B13" w:rsidP="00EC5B13">
      <w:pPr>
        <w:rPr>
          <w:b/>
          <w:bCs/>
        </w:rPr>
      </w:pPr>
      <w:r w:rsidRPr="00EC5B13">
        <w:t>Joukkuehajonnat</w:t>
      </w:r>
      <w:r>
        <w:t xml:space="preserve"> </w:t>
      </w:r>
      <w:r w:rsidR="00EF3EF2">
        <w:t xml:space="preserve">tiedostoon </w:t>
      </w:r>
      <w:r w:rsidRPr="00EF3EF2">
        <w:rPr>
          <w:b/>
          <w:bCs/>
        </w:rPr>
        <w:t>joukkuehajonnat.</w:t>
      </w:r>
      <w:r w:rsidR="00EF3EF2">
        <w:rPr>
          <w:b/>
          <w:bCs/>
        </w:rPr>
        <w:t>txt</w:t>
      </w:r>
    </w:p>
    <w:p w14:paraId="350C60D3" w14:textId="0F556F23" w:rsidR="00EF3EF2" w:rsidRPr="00EF3EF2" w:rsidRDefault="00EF3EF2" w:rsidP="00EF3EF2">
      <w:pPr>
        <w:pStyle w:val="Luettelokappale"/>
        <w:numPr>
          <w:ilvl w:val="0"/>
          <w:numId w:val="2"/>
        </w:numPr>
      </w:pPr>
      <w:r w:rsidRPr="00EF3EF2">
        <w:t>Ratasuunnittelu :: Vie …</w:t>
      </w:r>
      <w:r>
        <w:t xml:space="preserve"> :: Vie joukkuehajonnat tiedostoon </w:t>
      </w:r>
      <w:r>
        <w:rPr>
          <w:b/>
          <w:bCs/>
        </w:rPr>
        <w:t>joukkuehajonnat.txt</w:t>
      </w:r>
    </w:p>
    <w:p w14:paraId="678C309A" w14:textId="1D6B5528" w:rsidR="00EC5B13" w:rsidRDefault="00EC5B13" w:rsidP="00EC5B13"/>
    <w:p w14:paraId="0D89D26A" w14:textId="7B59F316" w:rsidR="00EF3EF2" w:rsidRDefault="00EF3EF2" w:rsidP="00EC5B13"/>
    <w:p w14:paraId="44CF973E" w14:textId="5998023E" w:rsidR="00EF3EF2" w:rsidRDefault="00EF3EF2" w:rsidP="00EC5B13">
      <w:r w:rsidRPr="00EF3EF2">
        <w:rPr>
          <w:noProof/>
        </w:rPr>
        <w:drawing>
          <wp:inline distT="0" distB="0" distL="0" distR="0" wp14:anchorId="0A3EEBB7" wp14:editId="45FAD044">
            <wp:extent cx="2088321" cy="2790825"/>
            <wp:effectExtent l="0" t="0" r="762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242" cy="27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F345" w14:textId="4E736360" w:rsidR="00EF3EF2" w:rsidRDefault="00EF3EF2" w:rsidP="00EC5B13"/>
    <w:p w14:paraId="6B71BEF9" w14:textId="2CF81477" w:rsidR="00E47D21" w:rsidRDefault="00E47D21" w:rsidP="00E47D21"/>
    <w:p w14:paraId="4435D207" w14:textId="43CC7892" w:rsidR="00E703F6" w:rsidRDefault="00E703F6" w:rsidP="00E47D21">
      <w:r>
        <w:t>Ocad:n tapa koodata hajonnat on ns. pakotettu, et voi itse muokata tai vaikuttaa niihin – valitettavasti.</w:t>
      </w:r>
    </w:p>
    <w:p w14:paraId="163A3FED" w14:textId="53B31421" w:rsidR="008259B9" w:rsidRDefault="008259B9" w:rsidP="00E47D21"/>
    <w:p w14:paraId="18181633" w14:textId="324000F1" w:rsidR="008259B9" w:rsidRDefault="008259B9" w:rsidP="00E47D21">
      <w:r>
        <w:lastRenderedPageBreak/>
        <w:t xml:space="preserve">Tarkastusajon lopputuloksena on myös </w:t>
      </w:r>
      <w:r>
        <w:rPr>
          <w:b/>
          <w:bCs/>
        </w:rPr>
        <w:t>hajonta.csv</w:t>
      </w:r>
      <w:r>
        <w:t>, joka on Pirilän tuntema hajonta.csv formaatti, joten voit tällä ajolla myös tuottaa ko. tiedoston</w:t>
      </w:r>
      <w:r w:rsidR="001D34F7">
        <w:t>.</w:t>
      </w:r>
    </w:p>
    <w:p w14:paraId="36D45ED5" w14:textId="0C46EE85" w:rsidR="001D34F7" w:rsidRDefault="001D34F7" w:rsidP="00E47D21"/>
    <w:p w14:paraId="18390F54" w14:textId="77777777" w:rsidR="001D34F7" w:rsidRDefault="001D34F7" w:rsidP="00E47D21"/>
    <w:p w14:paraId="113DAD54" w14:textId="77777777" w:rsidR="000E7694" w:rsidRPr="008259B9" w:rsidRDefault="000E7694" w:rsidP="00E47D21"/>
    <w:p w14:paraId="18C6EBF4" w14:textId="2256AA16" w:rsidR="00E703F6" w:rsidRDefault="00E703F6" w:rsidP="00E47D21"/>
    <w:sectPr w:rsidR="00E703F6" w:rsidSect="00E81573">
      <w:pgSz w:w="11906" w:h="16838"/>
      <w:pgMar w:top="426" w:right="567" w:bottom="426" w:left="567" w:header="425" w:footer="25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F946" w14:textId="77777777" w:rsidR="004B201E" w:rsidRDefault="004B201E" w:rsidP="00EC5B13">
      <w:r>
        <w:separator/>
      </w:r>
    </w:p>
  </w:endnote>
  <w:endnote w:type="continuationSeparator" w:id="0">
    <w:p w14:paraId="5DA55D83" w14:textId="77777777" w:rsidR="004B201E" w:rsidRDefault="004B201E" w:rsidP="00EC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Light">
    <w:altName w:val="Arial"/>
    <w:panose1 w:val="00000000000000000000"/>
    <w:charset w:val="00"/>
    <w:family w:val="auto"/>
    <w:pitch w:val="variable"/>
    <w:sig w:usb0="A00008FF" w:usb1="4000204B" w:usb2="00000000" w:usb3="00000000" w:csb0="0000002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Arial"/>
    <w:panose1 w:val="00000000000000000000"/>
    <w:charset w:val="00"/>
    <w:family w:val="auto"/>
    <w:pitch w:val="variable"/>
    <w:sig w:usb0="00000807" w:usb1="40000000" w:usb2="00000000" w:usb3="00000000" w:csb0="00000023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83DB" w14:textId="77777777" w:rsidR="004B201E" w:rsidRDefault="004B201E" w:rsidP="00EC5B13">
      <w:r>
        <w:separator/>
      </w:r>
    </w:p>
  </w:footnote>
  <w:footnote w:type="continuationSeparator" w:id="0">
    <w:p w14:paraId="1127550B" w14:textId="77777777" w:rsidR="004B201E" w:rsidRDefault="004B201E" w:rsidP="00EC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52AA"/>
    <w:multiLevelType w:val="hybridMultilevel"/>
    <w:tmpl w:val="3D7402E2"/>
    <w:lvl w:ilvl="0" w:tplc="1C7E7118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06978F9"/>
    <w:multiLevelType w:val="hybridMultilevel"/>
    <w:tmpl w:val="BB2E7024"/>
    <w:lvl w:ilvl="0" w:tplc="CBC4C472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361318826">
    <w:abstractNumId w:val="0"/>
  </w:num>
  <w:num w:numId="2" w16cid:durableId="18798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CE"/>
    <w:rsid w:val="000665EE"/>
    <w:rsid w:val="000B1494"/>
    <w:rsid w:val="000E7694"/>
    <w:rsid w:val="00103D52"/>
    <w:rsid w:val="00116C26"/>
    <w:rsid w:val="00126D80"/>
    <w:rsid w:val="001B33DD"/>
    <w:rsid w:val="001D34F7"/>
    <w:rsid w:val="00355E64"/>
    <w:rsid w:val="003B7FDB"/>
    <w:rsid w:val="00475ECE"/>
    <w:rsid w:val="004B201E"/>
    <w:rsid w:val="005F720A"/>
    <w:rsid w:val="00652357"/>
    <w:rsid w:val="006961E6"/>
    <w:rsid w:val="006D1715"/>
    <w:rsid w:val="007124B5"/>
    <w:rsid w:val="0079719B"/>
    <w:rsid w:val="008139D3"/>
    <w:rsid w:val="008259B9"/>
    <w:rsid w:val="00835F18"/>
    <w:rsid w:val="008B7695"/>
    <w:rsid w:val="00902130"/>
    <w:rsid w:val="0090404E"/>
    <w:rsid w:val="00916F5D"/>
    <w:rsid w:val="00992F2D"/>
    <w:rsid w:val="009F28A2"/>
    <w:rsid w:val="00A753E6"/>
    <w:rsid w:val="00A835C3"/>
    <w:rsid w:val="00A87535"/>
    <w:rsid w:val="00B200B1"/>
    <w:rsid w:val="00B308B5"/>
    <w:rsid w:val="00BF7009"/>
    <w:rsid w:val="00C11AD4"/>
    <w:rsid w:val="00C92331"/>
    <w:rsid w:val="00E00C64"/>
    <w:rsid w:val="00E06680"/>
    <w:rsid w:val="00E47D21"/>
    <w:rsid w:val="00E703F6"/>
    <w:rsid w:val="00E76DF4"/>
    <w:rsid w:val="00E81573"/>
    <w:rsid w:val="00E9404D"/>
    <w:rsid w:val="00EA3ED7"/>
    <w:rsid w:val="00EC3076"/>
    <w:rsid w:val="00EC3198"/>
    <w:rsid w:val="00EC5B13"/>
    <w:rsid w:val="00ED0737"/>
    <w:rsid w:val="00EE3FCC"/>
    <w:rsid w:val="00EF0306"/>
    <w:rsid w:val="00EF3EF2"/>
    <w:rsid w:val="00F61A97"/>
    <w:rsid w:val="00F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159A2"/>
  <w15:chartTrackingRefBased/>
  <w15:docId w15:val="{74D164E4-CA92-4D49-96BA-DCA1A9B3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autoRedefine/>
    <w:qFormat/>
    <w:rsid w:val="00A87535"/>
    <w:pPr>
      <w:widowControl w:val="0"/>
      <w:tabs>
        <w:tab w:val="left" w:pos="-1134"/>
        <w:tab w:val="left" w:pos="-709"/>
      </w:tabs>
      <w:suppressAutoHyphens/>
      <w:autoSpaceDE w:val="0"/>
      <w:ind w:left="567"/>
      <w:jc w:val="both"/>
    </w:pPr>
    <w:rPr>
      <w:rFonts w:ascii="Assistant Light" w:hAnsi="Assistant Light" w:cs="Arial"/>
      <w:sz w:val="22"/>
      <w:szCs w:val="22"/>
    </w:rPr>
  </w:style>
  <w:style w:type="paragraph" w:styleId="Otsikko1">
    <w:name w:val="heading 1"/>
    <w:basedOn w:val="Normaali"/>
    <w:next w:val="Normaali"/>
    <w:autoRedefine/>
    <w:qFormat/>
    <w:pPr>
      <w:spacing w:before="240"/>
      <w:ind w:left="0"/>
      <w:jc w:val="left"/>
      <w:outlineLvl w:val="0"/>
    </w:pPr>
    <w:rPr>
      <w:rFonts w:cs="Calibri"/>
      <w:b/>
      <w:bCs/>
      <w:kern w:val="3"/>
      <w:sz w:val="32"/>
      <w:szCs w:val="32"/>
    </w:rPr>
  </w:style>
  <w:style w:type="paragraph" w:styleId="Otsikko2">
    <w:name w:val="heading 2"/>
    <w:basedOn w:val="Normaali"/>
    <w:next w:val="Normaali"/>
    <w:autoRedefine/>
    <w:qFormat/>
    <w:rsid w:val="00EC3076"/>
    <w:pPr>
      <w:spacing w:before="120"/>
      <w:jc w:val="left"/>
      <w:outlineLvl w:val="1"/>
    </w:pPr>
    <w:rPr>
      <w:b/>
      <w:bCs/>
      <w:sz w:val="28"/>
    </w:rPr>
  </w:style>
  <w:style w:type="paragraph" w:styleId="Otsikko3">
    <w:name w:val="heading 3"/>
    <w:basedOn w:val="Otsikko2"/>
    <w:next w:val="Normaali"/>
    <w:autoRedefine/>
    <w:qFormat/>
    <w:rsid w:val="00EC3076"/>
    <w:pPr>
      <w:outlineLvl w:val="2"/>
    </w:pPr>
    <w:rPr>
      <w:sz w:val="24"/>
      <w:szCs w:val="20"/>
    </w:rPr>
  </w:style>
  <w:style w:type="paragraph" w:styleId="Otsikko4">
    <w:name w:val="heading 4"/>
    <w:basedOn w:val="Otsikko2"/>
    <w:next w:val="Normaali"/>
    <w:autoRedefine/>
    <w:pPr>
      <w:outlineLvl w:val="3"/>
    </w:pPr>
    <w:rPr>
      <w:b w:val="0"/>
      <w:sz w:val="22"/>
      <w:u w:val="single"/>
    </w:rPr>
  </w:style>
  <w:style w:type="paragraph" w:styleId="Otsikko5">
    <w:name w:val="heading 5"/>
    <w:basedOn w:val="Normaali"/>
    <w:next w:val="Normaali"/>
    <w:autoRedefine/>
    <w:rsid w:val="00EC3076"/>
    <w:pPr>
      <w:spacing w:before="240" w:after="60"/>
      <w:outlineLvl w:val="4"/>
    </w:pPr>
    <w:rPr>
      <w:b/>
      <w:bCs/>
      <w:i/>
      <w:iCs/>
      <w:sz w:val="24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rPr>
      <w:rFonts w:ascii="Arial" w:hAnsi="Arial" w:cs="Calibri"/>
      <w:b/>
      <w:bCs/>
      <w:kern w:val="3"/>
      <w:sz w:val="32"/>
      <w:szCs w:val="32"/>
      <w:lang w:eastAsia="en-US"/>
    </w:rPr>
  </w:style>
  <w:style w:type="character" w:customStyle="1" w:styleId="Otsikko2Char">
    <w:name w:val="Otsikko 2 Char"/>
    <w:basedOn w:val="Kappaleenoletusfontti"/>
    <w:rPr>
      <w:rFonts w:ascii="Arial" w:hAnsi="Arial" w:cs="Arial"/>
      <w:b/>
      <w:bCs/>
      <w:sz w:val="24"/>
      <w:szCs w:val="24"/>
      <w:lang w:eastAsia="en-US"/>
    </w:rPr>
  </w:style>
  <w:style w:type="character" w:customStyle="1" w:styleId="Otsikko3Char">
    <w:name w:val="Otsikko 3 Char"/>
    <w:basedOn w:val="Kappaleenoletusfontti"/>
    <w:rPr>
      <w:rFonts w:ascii="Arial" w:hAnsi="Arial" w:cs="Arial"/>
      <w:b/>
      <w:bCs/>
      <w:lang w:eastAsia="en-US"/>
    </w:rPr>
  </w:style>
  <w:style w:type="character" w:customStyle="1" w:styleId="Otsikko4Char">
    <w:name w:val="Otsikko 4 Char"/>
    <w:basedOn w:val="Kappaleenoletusfontti"/>
    <w:rPr>
      <w:rFonts w:ascii="Arial" w:hAnsi="Arial" w:cs="Arial"/>
      <w:bCs/>
      <w:sz w:val="22"/>
      <w:szCs w:val="22"/>
      <w:u w:val="single"/>
      <w:lang w:eastAsia="en-US"/>
    </w:rPr>
  </w:style>
  <w:style w:type="character" w:customStyle="1" w:styleId="Otsikko5Char">
    <w:name w:val="Otsikko 5 Char"/>
    <w:basedOn w:val="Kappaleenoletusfontti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Yltunniste">
    <w:name w:val="header"/>
    <w:basedOn w:val="Normaali"/>
    <w:autoRedefine/>
    <w:rsid w:val="00EC3076"/>
    <w:pPr>
      <w:tabs>
        <w:tab w:val="right" w:pos="-426"/>
        <w:tab w:val="left" w:pos="-142"/>
        <w:tab w:val="center" w:pos="4819"/>
        <w:tab w:val="right" w:pos="9638"/>
      </w:tabs>
      <w:ind w:left="74"/>
    </w:pPr>
    <w:rPr>
      <w:rFonts w:ascii="Assistant" w:hAnsi="Assistant"/>
      <w:sz w:val="24"/>
    </w:rPr>
  </w:style>
  <w:style w:type="character" w:customStyle="1" w:styleId="YltunnisteChar">
    <w:name w:val="Ylätunniste Char"/>
    <w:basedOn w:val="Kappaleenoletusfontti"/>
    <w:rPr>
      <w:rFonts w:ascii="Ubuntu" w:hAnsi="Ubuntu"/>
      <w:sz w:val="24"/>
      <w:szCs w:val="24"/>
      <w:lang w:eastAsia="en-US"/>
    </w:rPr>
  </w:style>
  <w:style w:type="paragraph" w:styleId="Alatunniste">
    <w:name w:val="footer"/>
    <w:basedOn w:val="Normaali"/>
    <w:autoRedefine/>
    <w:pPr>
      <w:widowControl/>
      <w:tabs>
        <w:tab w:val="clear" w:pos="-1134"/>
        <w:tab w:val="clear" w:pos="-709"/>
        <w:tab w:val="center" w:pos="4819"/>
        <w:tab w:val="right" w:pos="9638"/>
      </w:tabs>
      <w:autoSpaceDE/>
      <w:ind w:left="0"/>
      <w:jc w:val="left"/>
    </w:pPr>
    <w:rPr>
      <w:lang w:val="en-GB"/>
    </w:rPr>
  </w:style>
  <w:style w:type="character" w:customStyle="1" w:styleId="AlatunnisteChar">
    <w:name w:val="Alatunniste Char"/>
    <w:basedOn w:val="Kappaleenoletusfontti"/>
    <w:rPr>
      <w:sz w:val="20"/>
      <w:szCs w:val="24"/>
      <w:lang w:eastAsia="en-US"/>
    </w:rPr>
  </w:style>
  <w:style w:type="character" w:styleId="Sivunumero">
    <w:name w:val="page number"/>
    <w:basedOn w:val="Kappaleenoletusfontti"/>
    <w:rPr>
      <w:rFonts w:cs="Times New Roman"/>
    </w:rPr>
  </w:style>
  <w:style w:type="paragraph" w:styleId="Leipteksti2">
    <w:name w:val="Body Text 2"/>
    <w:basedOn w:val="Normaali"/>
  </w:style>
  <w:style w:type="character" w:customStyle="1" w:styleId="Leipteksti2Char">
    <w:name w:val="Leipäteksti 2 Char"/>
    <w:basedOn w:val="Kappaleenoletusfontti"/>
    <w:rPr>
      <w:sz w:val="20"/>
      <w:szCs w:val="24"/>
      <w:lang w:eastAsia="en-US"/>
    </w:rPr>
  </w:style>
  <w:style w:type="paragraph" w:styleId="Otsikko">
    <w:name w:val="Title"/>
    <w:basedOn w:val="Normaali"/>
    <w:autoRedefine/>
    <w:pPr>
      <w:spacing w:before="240" w:after="60"/>
      <w:jc w:val="center"/>
      <w:outlineLvl w:val="0"/>
    </w:pPr>
    <w:rPr>
      <w:rFonts w:ascii="Cambria" w:hAnsi="Cambria"/>
      <w:b/>
      <w:bCs/>
      <w:kern w:val="3"/>
      <w:sz w:val="32"/>
      <w:szCs w:val="32"/>
    </w:rPr>
  </w:style>
  <w:style w:type="character" w:customStyle="1" w:styleId="OtsikkoChar">
    <w:name w:val="Otsikko Char"/>
    <w:basedOn w:val="Kappaleenoletusfontti"/>
    <w:rPr>
      <w:rFonts w:ascii="Cambria" w:eastAsia="Times New Roman" w:hAnsi="Cambria" w:cs="Times New Roman"/>
      <w:b/>
      <w:bCs/>
      <w:kern w:val="3"/>
      <w:sz w:val="32"/>
      <w:szCs w:val="32"/>
      <w:lang w:eastAsia="en-US"/>
    </w:rPr>
  </w:style>
  <w:style w:type="character" w:styleId="Hyperlinkki">
    <w:name w:val="Hyperlink"/>
    <w:basedOn w:val="Kappaleenoletusfontti"/>
    <w:rPr>
      <w:rFonts w:cs="Times New Roman"/>
      <w:color w:val="0000FF"/>
      <w:u w:val="single"/>
    </w:rPr>
  </w:style>
  <w:style w:type="paragraph" w:customStyle="1" w:styleId="Komento">
    <w:name w:val="Komento"/>
    <w:autoRedefine/>
    <w:qFormat/>
    <w:rsid w:val="006961E6"/>
    <w:pPr>
      <w:suppressAutoHyphens/>
      <w:ind w:left="851"/>
    </w:pPr>
    <w:rPr>
      <w:rFonts w:ascii="Courier New" w:hAnsi="Courier New" w:cs="Courier New"/>
      <w:sz w:val="18"/>
      <w:szCs w:val="18"/>
      <w:lang w:val="en-GB" w:eastAsia="en-US"/>
    </w:rPr>
  </w:style>
  <w:style w:type="paragraph" w:styleId="Merkittyluettelo">
    <w:name w:val="List Bullet"/>
    <w:basedOn w:val="Normaali"/>
    <w:autoRedefine/>
    <w:pPr>
      <w:tabs>
        <w:tab w:val="left" w:pos="360"/>
      </w:tabs>
      <w:ind w:left="360" w:hanging="360"/>
    </w:pPr>
  </w:style>
  <w:style w:type="paragraph" w:styleId="HTML-esimuotoiltu">
    <w:name w:val="HTML Preformatted"/>
    <w:basedOn w:val="Normaali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  <w:lang w:val="en-GB"/>
    </w:rPr>
  </w:style>
  <w:style w:type="character" w:customStyle="1" w:styleId="HTML-esimuotoiltuChar">
    <w:name w:val="HTML-esimuotoiltu Char"/>
    <w:basedOn w:val="Kappaleenoletusfontti"/>
    <w:rPr>
      <w:rFonts w:ascii="Courier New" w:hAnsi="Courier New" w:cs="Courier New"/>
      <w:sz w:val="20"/>
      <w:szCs w:val="20"/>
      <w:lang w:eastAsia="en-US"/>
    </w:rPr>
  </w:style>
  <w:style w:type="paragraph" w:customStyle="1" w:styleId="TyyliKomentoVasen475cm">
    <w:name w:val="Tyyli Komento + Vasen:  475 cm"/>
    <w:basedOn w:val="Komento"/>
    <w:autoRedefine/>
  </w:style>
  <w:style w:type="paragraph" w:customStyle="1" w:styleId="Osoite">
    <w:name w:val="Osoite"/>
    <w:autoRedefine/>
    <w:pPr>
      <w:suppressAutoHyphens/>
    </w:pPr>
    <w:rPr>
      <w:rFonts w:ascii="Arial" w:hAnsi="Arial" w:cs="Arial"/>
      <w:kern w:val="3"/>
      <w:sz w:val="24"/>
      <w:szCs w:val="24"/>
      <w:lang w:eastAsia="en-US"/>
    </w:rPr>
  </w:style>
  <w:style w:type="paragraph" w:customStyle="1" w:styleId="vasensuora">
    <w:name w:val="vasen suora"/>
    <w:basedOn w:val="Normaali"/>
    <w:autoRedefine/>
    <w:pPr>
      <w:tabs>
        <w:tab w:val="clear" w:pos="-1134"/>
        <w:tab w:val="clear" w:pos="-709"/>
        <w:tab w:val="left" w:pos="-1276"/>
      </w:tabs>
      <w:ind w:left="-2592"/>
      <w:jc w:val="left"/>
    </w:pPr>
  </w:style>
  <w:style w:type="paragraph" w:customStyle="1" w:styleId="vastaus">
    <w:name w:val="vastaus"/>
    <w:basedOn w:val="Normaali"/>
    <w:autoRedefine/>
    <w:pPr>
      <w:tabs>
        <w:tab w:val="clear" w:pos="-1134"/>
        <w:tab w:val="clear" w:pos="-709"/>
        <w:tab w:val="left" w:pos="1134"/>
        <w:tab w:val="left" w:pos="1559"/>
        <w:tab w:val="left" w:pos="6356"/>
      </w:tabs>
      <w:ind w:left="2127"/>
    </w:pPr>
    <w:rPr>
      <w:szCs w:val="20"/>
    </w:rPr>
  </w:style>
  <w:style w:type="paragraph" w:customStyle="1" w:styleId="Otsikko0">
    <w:name w:val="Otsikko 0"/>
    <w:autoRedefine/>
    <w:rsid w:val="00EC3076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spacing w:before="120" w:after="120"/>
      <w:jc w:val="center"/>
    </w:pPr>
    <w:rPr>
      <w:rFonts w:ascii="Verdana" w:hAnsi="Verdana" w:cs="Arial"/>
      <w:b/>
      <w:bCs/>
      <w:sz w:val="36"/>
      <w:szCs w:val="24"/>
      <w:lang w:eastAsia="en-US"/>
    </w:rPr>
  </w:style>
  <w:style w:type="paragraph" w:styleId="Eivli">
    <w:name w:val="No Spacing"/>
    <w:pPr>
      <w:widowControl w:val="0"/>
      <w:tabs>
        <w:tab w:val="left" w:pos="-1134"/>
        <w:tab w:val="left" w:pos="-709"/>
      </w:tabs>
      <w:suppressAutoHyphens/>
      <w:autoSpaceDE w:val="0"/>
      <w:ind w:left="1701"/>
      <w:jc w:val="both"/>
    </w:pPr>
    <w:rPr>
      <w:szCs w:val="24"/>
      <w:lang w:eastAsia="en-US"/>
    </w:rPr>
  </w:style>
  <w:style w:type="paragraph" w:styleId="Alaotsikko">
    <w:name w:val="Subtitle"/>
    <w:basedOn w:val="Normaali"/>
    <w:next w:val="Normaali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AlaotsikkoChar">
    <w:name w:val="Alaotsikko Char"/>
    <w:basedOn w:val="Kappaleenoletusfontti"/>
    <w:rPr>
      <w:rFonts w:ascii="Cambria" w:eastAsia="Times New Roman" w:hAnsi="Cambria" w:cs="Times New Roman"/>
      <w:sz w:val="24"/>
      <w:szCs w:val="24"/>
      <w:lang w:eastAsia="en-US"/>
    </w:rPr>
  </w:style>
  <w:style w:type="paragraph" w:styleId="Kuvaotsikko">
    <w:name w:val="caption"/>
    <w:basedOn w:val="Normaali"/>
    <w:next w:val="Normaali"/>
    <w:rPr>
      <w:b/>
      <w:bCs/>
      <w:szCs w:val="20"/>
    </w:rPr>
  </w:style>
  <w:style w:type="paragraph" w:customStyle="1" w:styleId="TyyliSisllysluettelonotsikkoVerdana">
    <w:name w:val="Tyyli Sisällysluettelon otsikko + Verdana"/>
    <w:basedOn w:val="Sisllysluettelonotsikko"/>
    <w:autoRedefine/>
    <w:pPr>
      <w:keepLines/>
      <w:widowControl/>
      <w:tabs>
        <w:tab w:val="clear" w:pos="-1134"/>
        <w:tab w:val="clear" w:pos="-709"/>
      </w:tabs>
      <w:autoSpaceDE/>
      <w:spacing w:before="480" w:after="0" w:line="276" w:lineRule="auto"/>
      <w:ind w:left="0"/>
      <w:jc w:val="left"/>
    </w:pPr>
    <w:rPr>
      <w:rFonts w:ascii="Verdana" w:hAnsi="Verdana"/>
      <w:kern w:val="0"/>
      <w:sz w:val="28"/>
      <w:szCs w:val="28"/>
    </w:rPr>
  </w:style>
  <w:style w:type="paragraph" w:styleId="Sisllysluettelonotsikko">
    <w:name w:val="TOC Heading"/>
    <w:basedOn w:val="Otsikko1"/>
    <w:next w:val="Normaali"/>
    <w:pPr>
      <w:keepNext/>
      <w:spacing w:after="60"/>
      <w:ind w:left="567"/>
      <w:jc w:val="both"/>
    </w:pPr>
    <w:rPr>
      <w:rFonts w:ascii="Cambria" w:hAnsi="Cambria" w:cs="Times New Roman"/>
    </w:rPr>
  </w:style>
  <w:style w:type="paragraph" w:styleId="Sisluet1">
    <w:name w:val="toc 1"/>
    <w:basedOn w:val="Normaali"/>
    <w:next w:val="Normaali"/>
    <w:autoRedefine/>
    <w:pPr>
      <w:tabs>
        <w:tab w:val="clear" w:pos="-1134"/>
        <w:tab w:val="clear" w:pos="-709"/>
      </w:tabs>
      <w:ind w:left="0"/>
    </w:pPr>
  </w:style>
  <w:style w:type="paragraph" w:customStyle="1" w:styleId="TyyliSisllysluettelonotsikkoVerdanaAutomaattinen">
    <w:name w:val="Tyyli Sisällysluettelon otsikko + Verdana Automaattinen"/>
    <w:basedOn w:val="Sisllysluettelonotsikko"/>
    <w:autoRedefine/>
    <w:pPr>
      <w:keepLines/>
      <w:widowControl/>
      <w:tabs>
        <w:tab w:val="clear" w:pos="-1134"/>
        <w:tab w:val="clear" w:pos="-709"/>
      </w:tabs>
      <w:autoSpaceDE/>
      <w:spacing w:before="480" w:after="0" w:line="276" w:lineRule="auto"/>
      <w:ind w:left="0"/>
      <w:jc w:val="left"/>
    </w:pPr>
    <w:rPr>
      <w:rFonts w:ascii="Verdana" w:hAnsi="Verdana"/>
      <w:kern w:val="0"/>
      <w:sz w:val="28"/>
      <w:szCs w:val="28"/>
    </w:rPr>
  </w:style>
  <w:style w:type="paragraph" w:styleId="Sisluet2">
    <w:name w:val="toc 2"/>
    <w:basedOn w:val="Normaali"/>
    <w:next w:val="Normaali"/>
    <w:autoRedefine/>
    <w:pPr>
      <w:tabs>
        <w:tab w:val="clear" w:pos="-1134"/>
        <w:tab w:val="clear" w:pos="-709"/>
      </w:tabs>
      <w:ind w:left="1701"/>
    </w:pPr>
  </w:style>
  <w:style w:type="paragraph" w:styleId="Luettelokappale">
    <w:name w:val="List Paragraph"/>
    <w:basedOn w:val="Normaali"/>
    <w:uiPriority w:val="34"/>
    <w:qFormat/>
    <w:rsid w:val="00EC5B13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904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kshji/viestihajont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\X\Arke\Template\blancco_pohja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blancco_pohja.dotx</Template>
  <TotalTime>1361</TotalTime>
  <Pages>5</Pages>
  <Words>214</Words>
  <Characters>1738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Inkeri</dc:creator>
  <cp:keywords/>
  <dc:description/>
  <cp:lastModifiedBy>Jukka Inkeri</cp:lastModifiedBy>
  <cp:revision>22</cp:revision>
  <cp:lastPrinted>2022-09-24T16:13:00Z</cp:lastPrinted>
  <dcterms:created xsi:type="dcterms:W3CDTF">2022-09-20T10:57:00Z</dcterms:created>
  <dcterms:modified xsi:type="dcterms:W3CDTF">2022-10-05T15:06:00Z</dcterms:modified>
</cp:coreProperties>
</file>